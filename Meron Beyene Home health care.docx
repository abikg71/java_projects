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9A" w:rsidRDefault="00894C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C28CA" wp14:editId="4E85A25A">
                <wp:simplePos x="0" y="0"/>
                <wp:positionH relativeFrom="page">
                  <wp:posOffset>7061200</wp:posOffset>
                </wp:positionH>
                <wp:positionV relativeFrom="page">
                  <wp:posOffset>478790</wp:posOffset>
                </wp:positionV>
                <wp:extent cx="2336800" cy="5299710"/>
                <wp:effectExtent l="0" t="0" r="0" b="8890"/>
                <wp:wrapTight wrapText="bothSides">
                  <wp:wrapPolygon edited="0">
                    <wp:start x="235" y="0"/>
                    <wp:lineTo x="235" y="21533"/>
                    <wp:lineTo x="21130" y="21533"/>
                    <wp:lineTo x="21130" y="0"/>
                    <wp:lineTo x="235" y="0"/>
                  </wp:wrapPolygon>
                </wp:wrapTight>
                <wp:docPr id="1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529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Home Health Care Financing 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7.1% Out of Pocket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4.3% other 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Private Health Insurance 6.4%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Medicaid 37.3%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Medicare 44.9%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Expendirutres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$70.2 Billion </w:t>
                            </w:r>
                          </w:p>
                          <w:p w:rsidR="005F683D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683D" w:rsidRDefault="005F683D" w:rsidP="008159BD">
                            <w:pPr>
                              <w:pStyle w:val="Sub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How pays for Home health care. </w:t>
                            </w:r>
                          </w:p>
                          <w:p w:rsidR="005F683D" w:rsidRDefault="005F683D" w:rsidP="008159BD">
                            <w:pPr>
                              <w:pStyle w:val="Sub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Medicare</w:t>
                            </w:r>
                          </w:p>
                          <w:p w:rsidR="005F683D" w:rsidRDefault="005F683D" w:rsidP="008159BD">
                            <w:pPr>
                              <w:pStyle w:val="Sub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Medicaid </w:t>
                            </w:r>
                          </w:p>
                          <w:p w:rsidR="005F683D" w:rsidRDefault="005F683D" w:rsidP="008159BD">
                            <w:pPr>
                              <w:pStyle w:val="Sub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Out of Pocket </w:t>
                            </w:r>
                          </w:p>
                          <w:p w:rsidR="005F683D" w:rsidRDefault="005F683D" w:rsidP="008159BD">
                            <w:pPr>
                              <w:pStyle w:val="Sub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Most other insurance programs.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5F683D" w:rsidRPr="00DD3146" w:rsidRDefault="005F683D" w:rsidP="00D87C9A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1" o:spid="_x0000_s1026" type="#_x0000_t202" style="position:absolute;margin-left:556pt;margin-top:37.7pt;width:184pt;height:417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" filled="f" stroked="f">
                <v:textbox inset=",0,,0">
                  <w:txbxContent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Home Health Care Financing 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7.1% Out of Pocket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4.3% other 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Private Health Insurance 6.4%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Medicaid 37.3%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Medicare 44.9%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Total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Expendirutres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$70.2 Billion </w:t>
                      </w:r>
                    </w:p>
                    <w:p w:rsidR="005F683D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</w:p>
                    <w:p w:rsidR="005F683D" w:rsidRDefault="005F683D" w:rsidP="008159BD">
                      <w:pPr>
                        <w:pStyle w:val="Subtitle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How pays for Home health care. </w:t>
                      </w:r>
                    </w:p>
                    <w:p w:rsidR="005F683D" w:rsidRDefault="005F683D" w:rsidP="008159BD">
                      <w:pPr>
                        <w:pStyle w:val="Subtitle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Medicare</w:t>
                      </w:r>
                    </w:p>
                    <w:p w:rsidR="005F683D" w:rsidRDefault="005F683D" w:rsidP="008159BD">
                      <w:pPr>
                        <w:pStyle w:val="Subtitle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Medicaid </w:t>
                      </w:r>
                    </w:p>
                    <w:p w:rsidR="005F683D" w:rsidRDefault="005F683D" w:rsidP="008159BD">
                      <w:pPr>
                        <w:pStyle w:val="Subtitle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Out of Pocket </w:t>
                      </w:r>
                    </w:p>
                    <w:p w:rsidR="005F683D" w:rsidRDefault="005F683D" w:rsidP="008159BD">
                      <w:pPr>
                        <w:pStyle w:val="Subtitle"/>
                        <w:jc w:val="lef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Most other insurance programs.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:rsidR="005F683D" w:rsidRPr="00DD3146" w:rsidRDefault="005F683D" w:rsidP="00D87C9A">
                      <w:pPr>
                        <w:pStyle w:val="Subtitl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C67E8" wp14:editId="388AED06">
                <wp:simplePos x="0" y="0"/>
                <wp:positionH relativeFrom="page">
                  <wp:posOffset>685800</wp:posOffset>
                </wp:positionH>
                <wp:positionV relativeFrom="page">
                  <wp:posOffset>596900</wp:posOffset>
                </wp:positionV>
                <wp:extent cx="2768600" cy="6273800"/>
                <wp:effectExtent l="0" t="0" r="0" b="0"/>
                <wp:wrapTight wrapText="bothSides">
                  <wp:wrapPolygon edited="0">
                    <wp:start x="198" y="87"/>
                    <wp:lineTo x="198" y="21425"/>
                    <wp:lineTo x="21204" y="21425"/>
                    <wp:lineTo x="21204" y="87"/>
                    <wp:lineTo x="198" y="87"/>
                  </wp:wrapPolygon>
                </wp:wrapTight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627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Default="005F683D" w:rsidP="00537CF7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Introduction </w:t>
                            </w:r>
                          </w:p>
                          <w:p w:rsidR="005F683D" w:rsidRDefault="005F683D" w:rsidP="00537CF7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Home Health Care is a wide range of health care services that can be given in your home for an illness or injury. The organizational setup commonly requires a community or hospital based home health agency that sends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health  agency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that sends health care professionals and paraprofessional to patient’s homes to deliver service approved by a physician. </w:t>
                            </w:r>
                          </w:p>
                          <w:p w:rsidR="005F683D" w:rsidRDefault="005F683D" w:rsidP="00537CF7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F683D" w:rsidRDefault="005F683D" w:rsidP="00537CF7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Goal </w:t>
                            </w:r>
                          </w:p>
                          <w:p w:rsidR="005F683D" w:rsidRPr="00537CF7" w:rsidRDefault="005F683D" w:rsidP="00537CF7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goal of home health care is to treat an illness or injury. Home health care helps you get better, regain your independence, and become as self-sufficient in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their own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home.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4pt;margin-top:47pt;width:218pt;height:49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" mv:complextextbox="1" filled="f" stroked="f">
                <v:textbox inset=",7.2pt,,7.2pt">
                  <w:txbxContent>
                    <w:p w:rsidR="005F683D" w:rsidRDefault="005F683D" w:rsidP="00537CF7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Introduction </w:t>
                      </w:r>
                    </w:p>
                    <w:p w:rsidR="005F683D" w:rsidRDefault="005F683D" w:rsidP="00537CF7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Home Health Care is a wide range of health care services that can be given in your home for an illness or injury. The organizational setup commonly requires a community or hospital based home health agency that sends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health  agency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that sends health care professionals and paraprofessional to patient’s homes to deliver service approved by a physician. </w:t>
                      </w:r>
                    </w:p>
                    <w:p w:rsidR="005F683D" w:rsidRDefault="005F683D" w:rsidP="00537CF7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F683D" w:rsidRDefault="005F683D" w:rsidP="00537CF7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Goal </w:t>
                      </w:r>
                    </w:p>
                    <w:p w:rsidR="005F683D" w:rsidRPr="00537CF7" w:rsidRDefault="005F683D" w:rsidP="00537CF7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goal of home health care is to treat an illness or injury. Home health care helps you get better, regain your independence, and become as self-sufficient in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their own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home.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62D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3CC6E" wp14:editId="40B67C37">
                <wp:simplePos x="0" y="0"/>
                <wp:positionH relativeFrom="page">
                  <wp:posOffset>3597910</wp:posOffset>
                </wp:positionH>
                <wp:positionV relativeFrom="page">
                  <wp:posOffset>478790</wp:posOffset>
                </wp:positionV>
                <wp:extent cx="3145790" cy="5602605"/>
                <wp:effectExtent l="0" t="0" r="0" b="0"/>
                <wp:wrapTight wrapText="bothSides">
                  <wp:wrapPolygon edited="0">
                    <wp:start x="174" y="98"/>
                    <wp:lineTo x="174" y="21348"/>
                    <wp:lineTo x="21277" y="21348"/>
                    <wp:lineTo x="21277" y="98"/>
                    <wp:lineTo x="174" y="98"/>
                  </wp:wrapPolygon>
                </wp:wrapTight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560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F683D" w:rsidRPr="00094D4F" w:rsidRDefault="005F683D" w:rsidP="00D62DE1">
                            <w:pPr>
                              <w:pStyle w:val="Heading2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Health Care </w:t>
                            </w:r>
                          </w:p>
                          <w:p w:rsidR="005F683D" w:rsidRPr="00094D4F" w:rsidRDefault="005F683D" w:rsidP="00D62DE1">
                            <w:pPr>
                              <w:pStyle w:val="Heading2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System </w:t>
                            </w:r>
                          </w:p>
                          <w:p w:rsidR="005F683D" w:rsidRPr="00094D4F" w:rsidRDefault="005F683D" w:rsidP="00D62DE1">
                            <w:pPr>
                              <w:pStyle w:val="Heading2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 In </w:t>
                            </w:r>
                          </w:p>
                          <w:p w:rsidR="005F683D" w:rsidRPr="00094D4F" w:rsidRDefault="005F683D" w:rsidP="00D62DE1">
                            <w:pPr>
                              <w:pStyle w:val="Heading2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The U.S </w:t>
                            </w:r>
                          </w:p>
                          <w:p w:rsidR="005F683D" w:rsidRPr="00094D4F" w:rsidRDefault="005F683D" w:rsidP="00D62DE1">
                            <w:pPr>
                              <w:pStyle w:val="Heading2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094D4F">
                              <w:rPr>
                                <w:sz w:val="48"/>
                                <w:szCs w:val="48"/>
                              </w:rPr>
                              <w:t xml:space="preserve">                </w:t>
                            </w:r>
                          </w:p>
                          <w:p w:rsidR="005F683D" w:rsidRDefault="005F683D" w:rsidP="00537CF7">
                            <w:pPr>
                              <w:pStyle w:val="Heading2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Home Health Care</w:t>
                            </w:r>
                          </w:p>
                          <w:p w:rsidR="005F683D" w:rsidRDefault="005F683D" w:rsidP="00D62DE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MSU Denver </w:t>
                            </w:r>
                          </w:p>
                          <w:p w:rsidR="005F683D" w:rsidRDefault="005F683D" w:rsidP="00D62DE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890 Auraria PKWY #410 Denver</w:t>
                            </w:r>
                          </w:p>
                          <w:p w:rsidR="005F683D" w:rsidRDefault="005F683D" w:rsidP="00D62DE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Co, 80204</w:t>
                            </w:r>
                          </w:p>
                          <w:p w:rsidR="005F683D" w:rsidRDefault="005F683D" w:rsidP="00D62DE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303-556-5740</w:t>
                            </w:r>
                          </w:p>
                          <w:p w:rsidR="005F683D" w:rsidRPr="00D62DE1" w:rsidRDefault="005F683D" w:rsidP="00D62DE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83.3pt;margin-top:37.7pt;width:247.7pt;height:441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" filled="f" stroked="f">
                <v:textbox inset=",7.2pt,,7.2pt">
                  <w:txbxContent>
                    <w:p w:rsidR="005F683D" w:rsidRPr="00094D4F" w:rsidRDefault="005F683D" w:rsidP="00D62DE1">
                      <w:pPr>
                        <w:pStyle w:val="Heading2"/>
                        <w:jc w:val="left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</w:t>
                      </w:r>
                      <w:r w:rsidRPr="00094D4F">
                        <w:rPr>
                          <w:sz w:val="48"/>
                          <w:szCs w:val="48"/>
                        </w:rPr>
                        <w:t xml:space="preserve">Health Care </w:t>
                      </w:r>
                    </w:p>
                    <w:p w:rsidR="005F683D" w:rsidRPr="00094D4F" w:rsidRDefault="005F683D" w:rsidP="00D62DE1">
                      <w:pPr>
                        <w:pStyle w:val="Heading2"/>
                        <w:jc w:val="left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</w:t>
                      </w:r>
                      <w:r w:rsidRPr="00094D4F">
                        <w:rPr>
                          <w:sz w:val="48"/>
                          <w:szCs w:val="48"/>
                        </w:rPr>
                        <w:t xml:space="preserve">System </w:t>
                      </w:r>
                    </w:p>
                    <w:p w:rsidR="005F683D" w:rsidRPr="00094D4F" w:rsidRDefault="005F683D" w:rsidP="00D62DE1">
                      <w:pPr>
                        <w:pStyle w:val="Heading2"/>
                        <w:jc w:val="left"/>
                        <w:rPr>
                          <w:sz w:val="48"/>
                          <w:szCs w:val="48"/>
                        </w:rPr>
                      </w:pPr>
                      <w:r w:rsidRPr="00094D4F">
                        <w:rPr>
                          <w:sz w:val="48"/>
                          <w:szCs w:val="48"/>
                        </w:rPr>
                        <w:t xml:space="preserve">            </w:t>
                      </w: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Pr="00094D4F">
                        <w:rPr>
                          <w:sz w:val="48"/>
                          <w:szCs w:val="48"/>
                        </w:rPr>
                        <w:t xml:space="preserve"> In </w:t>
                      </w:r>
                    </w:p>
                    <w:p w:rsidR="005F683D" w:rsidRPr="00094D4F" w:rsidRDefault="005F683D" w:rsidP="00D62DE1">
                      <w:pPr>
                        <w:pStyle w:val="Heading2"/>
                        <w:jc w:val="left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</w:t>
                      </w:r>
                      <w:r w:rsidRPr="00094D4F">
                        <w:rPr>
                          <w:sz w:val="48"/>
                          <w:szCs w:val="48"/>
                        </w:rPr>
                        <w:t xml:space="preserve">The U.S </w:t>
                      </w:r>
                    </w:p>
                    <w:p w:rsidR="005F683D" w:rsidRPr="00094D4F" w:rsidRDefault="005F683D" w:rsidP="00D62DE1">
                      <w:pPr>
                        <w:pStyle w:val="Heading2"/>
                        <w:jc w:val="left"/>
                        <w:rPr>
                          <w:sz w:val="48"/>
                          <w:szCs w:val="48"/>
                        </w:rPr>
                      </w:pPr>
                      <w:r w:rsidRPr="00094D4F">
                        <w:rPr>
                          <w:sz w:val="48"/>
                          <w:szCs w:val="48"/>
                        </w:rPr>
                        <w:t xml:space="preserve">                </w:t>
                      </w:r>
                    </w:p>
                    <w:p w:rsidR="005F683D" w:rsidRDefault="005F683D" w:rsidP="00537CF7">
                      <w:pPr>
                        <w:pStyle w:val="Heading2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Home Health Care</w:t>
                      </w:r>
                    </w:p>
                    <w:p w:rsidR="005F683D" w:rsidRDefault="005F683D" w:rsidP="00D62DE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MSU Denver </w:t>
                      </w:r>
                    </w:p>
                    <w:p w:rsidR="005F683D" w:rsidRDefault="005F683D" w:rsidP="00D62DE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890 Auraria PKWY #410 Denver</w:t>
                      </w:r>
                    </w:p>
                    <w:p w:rsidR="005F683D" w:rsidRDefault="005F683D" w:rsidP="00D62DE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Co, 80204</w:t>
                      </w:r>
                    </w:p>
                    <w:p w:rsidR="005F683D" w:rsidRDefault="005F683D" w:rsidP="00D62DE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303-556-5740</w:t>
                      </w:r>
                    </w:p>
                    <w:p w:rsidR="005F683D" w:rsidRPr="00D62DE1" w:rsidRDefault="005F683D" w:rsidP="00D62DE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64E69">
        <w:br w:type="page"/>
      </w:r>
      <w:r w:rsidR="001C0F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4460B" wp14:editId="0E7FD962">
                <wp:simplePos x="0" y="0"/>
                <wp:positionH relativeFrom="page">
                  <wp:posOffset>6261100</wp:posOffset>
                </wp:positionH>
                <wp:positionV relativeFrom="page">
                  <wp:posOffset>3111500</wp:posOffset>
                </wp:positionV>
                <wp:extent cx="3248660" cy="4066540"/>
                <wp:effectExtent l="0" t="0" r="0" b="0"/>
                <wp:wrapTight wrapText="bothSides">
                  <wp:wrapPolygon edited="0">
                    <wp:start x="169" y="135"/>
                    <wp:lineTo x="169" y="21317"/>
                    <wp:lineTo x="21279" y="21317"/>
                    <wp:lineTo x="21279" y="135"/>
                    <wp:lineTo x="169" y="135"/>
                  </wp:wrapPolygon>
                </wp:wrapTight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660" cy="406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Pr="0016548F" w:rsidRDefault="005F683D" w:rsidP="00D87C9A">
                            <w:pPr>
                              <w:pStyle w:val="BodyText-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93pt;margin-top:245pt;width:255.8pt;height:320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" mv:complextextbox="1" filled="f" stroked="f">
                <v:stroke o:forcedash="t"/>
                <v:textbox inset=",7.2pt,,7.2pt">
                  <w:txbxContent>
                    <w:p w:rsidR="005F683D" w:rsidRPr="0016548F" w:rsidRDefault="005F683D" w:rsidP="00D87C9A">
                      <w:pPr>
                        <w:pStyle w:val="BodyText-Lef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F68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CF4D4" wp14:editId="3B8918AC">
                <wp:simplePos x="0" y="0"/>
                <wp:positionH relativeFrom="page">
                  <wp:posOffset>6261100</wp:posOffset>
                </wp:positionH>
                <wp:positionV relativeFrom="page">
                  <wp:posOffset>957580</wp:posOffset>
                </wp:positionV>
                <wp:extent cx="3237230" cy="2534920"/>
                <wp:effectExtent l="0" t="0" r="0" b="5080"/>
                <wp:wrapTight wrapText="bothSides">
                  <wp:wrapPolygon edited="0">
                    <wp:start x="169" y="0"/>
                    <wp:lineTo x="169" y="21427"/>
                    <wp:lineTo x="21185" y="21427"/>
                    <wp:lineTo x="21185" y="0"/>
                    <wp:lineTo x="169" y="0"/>
                  </wp:wrapPolygon>
                </wp:wrapTight>
                <wp:docPr id="1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253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Pr="000D1EAF" w:rsidRDefault="005F683D" w:rsidP="00D87C9A">
                            <w:pPr>
                              <w:pStyle w:val="BodyText-Dark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1E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Most Frequently Provide Services to home Health Patients Are: </w:t>
                            </w:r>
                          </w:p>
                          <w:p w:rsidR="005F683D" w:rsidRPr="000B47D5" w:rsidRDefault="005F683D" w:rsidP="00D87C9A">
                            <w:pPr>
                              <w:pStyle w:val="BodyText-Dark"/>
                            </w:pPr>
                            <w:r>
                              <w:t xml:space="preserve">Occupational Therapy, Diet Counseling, Wound Care, Homemaker Service, Assistance with ADLS, Physical Therapy, Skilled nursing care.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30" type="#_x0000_t202" style="position:absolute;margin-left:493pt;margin-top:75.4pt;width:254.9pt;height:199.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" mv:complextextbox="1" filled="f" stroked="f">
                <v:textbox inset=",0,,0">
                  <w:txbxContent>
                    <w:p w:rsidR="005F683D" w:rsidRPr="000D1EAF" w:rsidRDefault="005F683D" w:rsidP="00D87C9A">
                      <w:pPr>
                        <w:pStyle w:val="BodyText-Dark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1E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Most Frequently Provide Services to home Health Patients Are: </w:t>
                      </w:r>
                    </w:p>
                    <w:p w:rsidR="005F683D" w:rsidRPr="000B47D5" w:rsidRDefault="005F683D" w:rsidP="00D87C9A">
                      <w:pPr>
                        <w:pStyle w:val="BodyText-Dark"/>
                      </w:pPr>
                      <w:r>
                        <w:t xml:space="preserve">Occupational Therapy, Diet Counseling, Wound Care, Homemaker Service, Assistance with ADLS, Physical Therapy, Skilled nursing care.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D1E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DD8AD" wp14:editId="4D7E2D4E">
                <wp:simplePos x="0" y="0"/>
                <wp:positionH relativeFrom="page">
                  <wp:posOffset>3187700</wp:posOffset>
                </wp:positionH>
                <wp:positionV relativeFrom="page">
                  <wp:posOffset>2717800</wp:posOffset>
                </wp:positionV>
                <wp:extent cx="3073400" cy="4546600"/>
                <wp:effectExtent l="0" t="0" r="0" b="0"/>
                <wp:wrapTight wrapText="bothSides">
                  <wp:wrapPolygon edited="0">
                    <wp:start x="179" y="121"/>
                    <wp:lineTo x="179" y="21359"/>
                    <wp:lineTo x="21243" y="21359"/>
                    <wp:lineTo x="21243" y="121"/>
                    <wp:lineTo x="179" y="121"/>
                  </wp:wrapPolygon>
                </wp:wrapTight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454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Pr="0016548F" w:rsidRDefault="005F683D" w:rsidP="00D87C9A">
                            <w:pPr>
                              <w:pStyle w:val="Heading1"/>
                            </w:pPr>
                            <w:r>
                              <w:t>“Cras sollicitudin sem nec ipsum.”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51pt;margin-top:214pt;width:242pt;height:35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" filled="f" stroked="f">
                <v:stroke o:forcedash="t"/>
                <v:textbox inset=",7.2pt,,7.2pt">
                  <w:txbxContent>
                    <w:p w:rsidR="005F683D" w:rsidRPr="0016548F" w:rsidRDefault="005F683D" w:rsidP="00D87C9A">
                      <w:pPr>
                        <w:pStyle w:val="Heading1"/>
                      </w:pPr>
                      <w:r>
                        <w:t>“Cras sollicitudin sem nec ipsum.”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D1E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CD59C" wp14:editId="27BBBE6E">
                <wp:simplePos x="0" y="0"/>
                <wp:positionH relativeFrom="page">
                  <wp:posOffset>466090</wp:posOffset>
                </wp:positionH>
                <wp:positionV relativeFrom="page">
                  <wp:posOffset>3632200</wp:posOffset>
                </wp:positionV>
                <wp:extent cx="2743200" cy="2804160"/>
                <wp:effectExtent l="0" t="0" r="0" b="0"/>
                <wp:wrapTight wrapText="bothSides">
                  <wp:wrapPolygon edited="0">
                    <wp:start x="200" y="196"/>
                    <wp:lineTo x="200" y="21130"/>
                    <wp:lineTo x="21200" y="21130"/>
                    <wp:lineTo x="21200" y="196"/>
                    <wp:lineTo x="200" y="196"/>
                  </wp:wrapPolygon>
                </wp:wrapTight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Pr="0016548F" w:rsidRDefault="005F683D" w:rsidP="00D87C9A">
                            <w:pPr>
                              <w:pStyle w:val="BodyText-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36.7pt;margin-top:286pt;width:3in;height:220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" mv:complextextbox="1" filled="f" stroked="f">
                <v:stroke o:forcedash="t"/>
                <v:textbox inset=",7.2pt,,7.2pt">
                  <w:txbxContent>
                    <w:p w:rsidR="005F683D" w:rsidRPr="0016548F" w:rsidRDefault="005F683D" w:rsidP="00D87C9A">
                      <w:pPr>
                        <w:pStyle w:val="BodyText-Lef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070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ADBEC" wp14:editId="2BD3CA2C">
                <wp:simplePos x="0" y="0"/>
                <wp:positionH relativeFrom="page">
                  <wp:posOffset>666750</wp:posOffset>
                </wp:positionH>
                <wp:positionV relativeFrom="page">
                  <wp:posOffset>3492500</wp:posOffset>
                </wp:positionV>
                <wp:extent cx="2286000" cy="3771900"/>
                <wp:effectExtent l="0" t="0" r="0" b="0"/>
                <wp:wrapTight wrapText="bothSides">
                  <wp:wrapPolygon edited="0">
                    <wp:start x="240" y="145"/>
                    <wp:lineTo x="240" y="21236"/>
                    <wp:lineTo x="21120" y="21236"/>
                    <wp:lineTo x="21120" y="145"/>
                    <wp:lineTo x="240" y="145"/>
                  </wp:wrapPolygon>
                </wp:wrapTight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F683D" w:rsidRPr="0016548F" w:rsidRDefault="005F683D" w:rsidP="0010705A">
                            <w:pPr>
                              <w:pStyle w:val="BodyText"/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52.5pt;margin-top:275pt;width:180pt;height:29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" mv:complextextbox="1" filled="f" stroked="f">
                <v:textbox inset=",7.2pt,,7.2pt">
                  <w:txbxContent>
                    <w:p w:rsidR="005F683D" w:rsidRPr="0016548F" w:rsidRDefault="005F683D" w:rsidP="0010705A">
                      <w:pPr>
                        <w:pStyle w:val="BodyText"/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62DE1">
        <w:rPr>
          <w:noProof/>
        </w:rPr>
        <w:drawing>
          <wp:anchor distT="0" distB="0" distL="118745" distR="118745" simplePos="0" relativeHeight="251692034" behindDoc="0" locked="0" layoutInCell="1" allowOverlap="1" wp14:anchorId="76FFC0DD" wp14:editId="4C96D80B">
            <wp:simplePos x="0" y="0"/>
            <wp:positionH relativeFrom="page">
              <wp:posOffset>3822700</wp:posOffset>
            </wp:positionH>
            <wp:positionV relativeFrom="page">
              <wp:posOffset>-7188200</wp:posOffset>
            </wp:positionV>
            <wp:extent cx="2178685" cy="1701165"/>
            <wp:effectExtent l="50800" t="50800" r="56515" b="534035"/>
            <wp:wrapTight wrapText="bothSides">
              <wp:wrapPolygon edited="0">
                <wp:start x="1007" y="-645"/>
                <wp:lineTo x="-504" y="-645"/>
                <wp:lineTo x="-504" y="28058"/>
                <wp:lineTo x="21908" y="28058"/>
                <wp:lineTo x="21908" y="2580"/>
                <wp:lineTo x="21153" y="-323"/>
                <wp:lineTo x="20398" y="-645"/>
                <wp:lineTo x="1007" y="-645"/>
              </wp:wrapPolygon>
            </wp:wrapTight>
            <wp:docPr id="107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aceholder-base---neutral.png"/>
                    <pic:cNvPicPr/>
                  </pic:nvPicPr>
                  <pic:blipFill>
                    <a:blip r:embed="rId8"/>
                    <a:srcRect r="13889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701165"/>
                    </a:xfrm>
                    <a:prstGeom prst="roundRect">
                      <a:avLst/>
                    </a:prstGeom>
                    <a:ln w="38100" cap="flat" cmpd="sng" algn="ctr">
                      <a:solidFill>
                        <a:schemeClr val="bg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stA="50000" endPos="2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D87C9A" w:rsidSect="00D87C9A">
      <w:headerReference w:type="default" r:id="rId9"/>
      <w:headerReference w:type="first" r:id="rId10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AB" w:rsidRDefault="008923AB">
      <w:r>
        <w:separator/>
      </w:r>
    </w:p>
  </w:endnote>
  <w:endnote w:type="continuationSeparator" w:id="0">
    <w:p w:rsidR="008923AB" w:rsidRDefault="0089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AB" w:rsidRDefault="008923AB">
      <w:r>
        <w:separator/>
      </w:r>
    </w:p>
  </w:footnote>
  <w:footnote w:type="continuationSeparator" w:id="0">
    <w:p w:rsidR="008923AB" w:rsidRDefault="008923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83D" w:rsidRDefault="005F683D">
    <w:pPr>
      <w:pStyle w:val="Header"/>
    </w:pPr>
    <w:r w:rsidRPr="00C23F5F">
      <w:rPr>
        <w:noProof/>
      </w:rPr>
      <w:drawing>
        <wp:anchor distT="0" distB="0" distL="118745" distR="118745" simplePos="0" relativeHeight="251661317" behindDoc="0" locked="0" layoutInCell="1" allowOverlap="1" wp14:anchorId="53DB69A8" wp14:editId="23712A13">
          <wp:simplePos x="5486400" y="8229600"/>
          <wp:positionH relativeFrom="page">
            <wp:posOffset>455058</wp:posOffset>
          </wp:positionH>
          <wp:positionV relativeFrom="page">
            <wp:posOffset>462708</wp:posOffset>
          </wp:positionV>
          <wp:extent cx="9151650" cy="6874526"/>
          <wp:effectExtent l="25400" t="0" r="0" b="0"/>
          <wp:wrapNone/>
          <wp:docPr id="3" name="Picture 3" descr="InteriorOverla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Overlay.png"/>
                  <pic:cNvPicPr/>
                </pic:nvPicPr>
                <pic:blipFill>
                  <a:blip r:embed="rId1"/>
                  <a:srcRect t="619"/>
                  <a:stretch>
                    <a:fillRect/>
                  </a:stretch>
                </pic:blipFill>
                <pic:spPr>
                  <a:xfrm>
                    <a:off x="0" y="0"/>
                    <a:ext cx="9151650" cy="68745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2" behindDoc="0" locked="0" layoutInCell="1" allowOverlap="1" wp14:anchorId="4767DECA" wp14:editId="3E328437">
              <wp:simplePos x="0" y="0"/>
              <wp:positionH relativeFrom="page">
                <wp:posOffset>466090</wp:posOffset>
              </wp:positionH>
              <wp:positionV relativeFrom="page">
                <wp:posOffset>466090</wp:posOffset>
              </wp:positionV>
              <wp:extent cx="9125585" cy="683958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25585" cy="68395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.7pt;margin-top:36.7pt;width:718.55pt;height:538.55pt;z-index:251659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" fillcolor="#0b2e67 [3215]" stroked="f" strokecolor="#4a7ebb" strokeweight="1.5pt">
              <v:fill color2="#3472ba [3214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83D" w:rsidRDefault="005F683D">
    <w:pPr>
      <w:pStyle w:val="Header"/>
    </w:pPr>
    <w:r w:rsidRPr="00F915F9">
      <w:rPr>
        <w:noProof/>
      </w:rPr>
      <w:drawing>
        <wp:anchor distT="0" distB="0" distL="118745" distR="118745" simplePos="0" relativeHeight="251661315" behindDoc="0" locked="0" layoutInCell="1" allowOverlap="1" wp14:anchorId="76DAB496" wp14:editId="3F4ECA17">
          <wp:simplePos x="5486400" y="8229600"/>
          <wp:positionH relativeFrom="page">
            <wp:posOffset>455058</wp:posOffset>
          </wp:positionH>
          <wp:positionV relativeFrom="page">
            <wp:posOffset>462708</wp:posOffset>
          </wp:positionV>
          <wp:extent cx="9150164" cy="6896559"/>
          <wp:effectExtent l="25400" t="0" r="0" b="0"/>
          <wp:wrapNone/>
          <wp:docPr id="2" name="Picture 2" descr="CoverOverla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Overlay.png"/>
                  <pic:cNvPicPr/>
                </pic:nvPicPr>
                <pic:blipFill>
                  <a:blip r:embed="rId1"/>
                  <a:srcRect l="468" r="374" b="1238"/>
                  <a:stretch>
                    <a:fillRect/>
                  </a:stretch>
                </pic:blipFill>
                <pic:spPr>
                  <a:xfrm>
                    <a:off x="0" y="0"/>
                    <a:ext cx="9150164" cy="68965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4CABA7E6" wp14:editId="36836177">
              <wp:simplePos x="0" y="0"/>
              <wp:positionH relativeFrom="page">
                <wp:posOffset>466090</wp:posOffset>
              </wp:positionH>
              <wp:positionV relativeFrom="page">
                <wp:posOffset>466090</wp:posOffset>
              </wp:positionV>
              <wp:extent cx="9125585" cy="683958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25585" cy="68395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.7pt;margin-top:36.7pt;width:718.55pt;height:538.55pt;z-index:251661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" fillcolor="#3472ba [3214]" stroked="f" strokecolor="#4a7ebb" strokeweight="1.5pt">
              <v:fill color2="#0b2e67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CE7626"/>
    <w:lvl w:ilvl="0">
      <w:start w:val="1"/>
      <w:numFmt w:val="bullet"/>
      <w:pStyle w:val="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9525B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D62DE1"/>
    <w:rsid w:val="000046B2"/>
    <w:rsid w:val="00064E69"/>
    <w:rsid w:val="00094D4F"/>
    <w:rsid w:val="000D1EAF"/>
    <w:rsid w:val="0010705A"/>
    <w:rsid w:val="001C0F98"/>
    <w:rsid w:val="002E64ED"/>
    <w:rsid w:val="00366B78"/>
    <w:rsid w:val="00380806"/>
    <w:rsid w:val="00537CF7"/>
    <w:rsid w:val="00585FCA"/>
    <w:rsid w:val="00590A84"/>
    <w:rsid w:val="005E26B9"/>
    <w:rsid w:val="005F683D"/>
    <w:rsid w:val="006054BB"/>
    <w:rsid w:val="00670FBE"/>
    <w:rsid w:val="006F10DC"/>
    <w:rsid w:val="007115D4"/>
    <w:rsid w:val="008159BD"/>
    <w:rsid w:val="00851C94"/>
    <w:rsid w:val="008923AB"/>
    <w:rsid w:val="00894C10"/>
    <w:rsid w:val="008B6243"/>
    <w:rsid w:val="00A0557B"/>
    <w:rsid w:val="00B85665"/>
    <w:rsid w:val="00D62DE1"/>
    <w:rsid w:val="00D87C9A"/>
    <w:rsid w:val="00DD3146"/>
    <w:rsid w:val="00E36B6C"/>
    <w:rsid w:val="00E419A7"/>
    <w:rsid w:val="00E546B3"/>
    <w:rsid w:val="00E965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C20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Sub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52390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64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BF5905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8A2EA8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28"/>
    </w:rPr>
  </w:style>
  <w:style w:type="paragraph" w:styleId="Heading4">
    <w:name w:val="heading 4"/>
    <w:basedOn w:val="Normal"/>
    <w:link w:val="Heading4Char"/>
    <w:semiHidden/>
    <w:unhideWhenUsed/>
    <w:qFormat/>
    <w:rsid w:val="0016548F"/>
    <w:pPr>
      <w:spacing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606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60663"/>
  </w:style>
  <w:style w:type="paragraph" w:styleId="Footer">
    <w:name w:val="footer"/>
    <w:basedOn w:val="Normal"/>
    <w:link w:val="FooterChar"/>
    <w:unhideWhenUsed/>
    <w:rsid w:val="0016548F"/>
    <w:pPr>
      <w:spacing w:line="360" w:lineRule="auto"/>
      <w:jc w:val="center"/>
    </w:pPr>
    <w:rPr>
      <w:color w:val="262626" w:themeColor="text1" w:themeTint="D9"/>
      <w:sz w:val="18"/>
    </w:rPr>
  </w:style>
  <w:style w:type="character" w:customStyle="1" w:styleId="FooterChar">
    <w:name w:val="Footer Char"/>
    <w:basedOn w:val="DefaultParagraphFont"/>
    <w:link w:val="Footer"/>
    <w:rsid w:val="0016548F"/>
    <w:rPr>
      <w:color w:val="262626" w:themeColor="text1" w:themeTint="D9"/>
      <w:sz w:val="18"/>
    </w:rPr>
  </w:style>
  <w:style w:type="paragraph" w:styleId="BodyText">
    <w:name w:val="Body Text"/>
    <w:basedOn w:val="Normal"/>
    <w:link w:val="BodyTextChar"/>
    <w:unhideWhenUsed/>
    <w:rsid w:val="00D52390"/>
    <w:pPr>
      <w:spacing w:after="120"/>
      <w:jc w:val="center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rsid w:val="00D52390"/>
    <w:rPr>
      <w:color w:val="FFFFFF" w:themeColor="background1"/>
      <w:sz w:val="22"/>
    </w:rPr>
  </w:style>
  <w:style w:type="paragraph" w:styleId="Title">
    <w:name w:val="Title"/>
    <w:basedOn w:val="Normal"/>
    <w:link w:val="TitleChar"/>
    <w:qFormat/>
    <w:rsid w:val="00CC0870"/>
    <w:pPr>
      <w:spacing w:line="124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2"/>
      <w:sz w:val="120"/>
      <w:szCs w:val="52"/>
    </w:rPr>
  </w:style>
  <w:style w:type="character" w:customStyle="1" w:styleId="TitleChar">
    <w:name w:val="Title Char"/>
    <w:basedOn w:val="DefaultParagraphFont"/>
    <w:link w:val="Title"/>
    <w:rsid w:val="00CC0870"/>
    <w:rPr>
      <w:rFonts w:asciiTheme="majorHAnsi" w:eastAsiaTheme="majorEastAsia" w:hAnsiTheme="majorHAnsi" w:cstheme="majorBidi"/>
      <w:color w:val="FFFFFF" w:themeColor="background1"/>
      <w:kern w:val="22"/>
      <w:sz w:val="120"/>
      <w:szCs w:val="52"/>
    </w:rPr>
  </w:style>
  <w:style w:type="paragraph" w:styleId="Subtitle">
    <w:name w:val="Subtitle"/>
    <w:basedOn w:val="Normal"/>
    <w:link w:val="SubtitleChar"/>
    <w:qFormat/>
    <w:rsid w:val="00CC087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FFFFFF" w:themeColor="background1"/>
      <w:sz w:val="56"/>
    </w:rPr>
  </w:style>
  <w:style w:type="character" w:customStyle="1" w:styleId="SubtitleChar">
    <w:name w:val="Subtitle Char"/>
    <w:basedOn w:val="DefaultParagraphFont"/>
    <w:link w:val="Subtitle"/>
    <w:rsid w:val="00CC0870"/>
    <w:rPr>
      <w:rFonts w:asciiTheme="majorHAnsi" w:eastAsiaTheme="majorEastAsia" w:hAnsiTheme="majorHAnsi" w:cstheme="majorBidi"/>
      <w:iCs/>
      <w:color w:val="FFFFFF" w:themeColor="background1"/>
      <w:sz w:val="56"/>
    </w:rPr>
  </w:style>
  <w:style w:type="character" w:customStyle="1" w:styleId="Heading1Char">
    <w:name w:val="Heading 1 Char"/>
    <w:basedOn w:val="DefaultParagraphFont"/>
    <w:link w:val="Heading1"/>
    <w:rsid w:val="00D52390"/>
    <w:rPr>
      <w:rFonts w:asciiTheme="majorHAnsi" w:eastAsiaTheme="majorEastAsia" w:hAnsiTheme="majorHAnsi" w:cstheme="majorBidi"/>
      <w:bC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F5905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BodyTextFirstIndent2">
    <w:name w:val="Body Text First Indent 2"/>
    <w:link w:val="BodyTextFirstIndent2Char"/>
    <w:semiHidden/>
    <w:unhideWhenUsed/>
    <w:rsid w:val="00D52390"/>
    <w:pPr>
      <w:ind w:firstLine="360"/>
    </w:pPr>
  </w:style>
  <w:style w:type="character" w:customStyle="1" w:styleId="BodyTextFirstIndent2Char">
    <w:name w:val="Body Text First Indent 2 Char"/>
    <w:basedOn w:val="Heading2Char"/>
    <w:link w:val="BodyTextFirstIndent2"/>
    <w:semiHidden/>
    <w:rsid w:val="00D52390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A2EA8"/>
    <w:rPr>
      <w:rFonts w:asciiTheme="majorHAnsi" w:eastAsiaTheme="majorEastAsia" w:hAnsiTheme="majorHAnsi" w:cstheme="majorBidi"/>
      <w:bCs/>
      <w:color w:val="FFFFFF" w:themeColor="background1"/>
      <w:sz w:val="28"/>
    </w:rPr>
  </w:style>
  <w:style w:type="paragraph" w:customStyle="1" w:styleId="Organization">
    <w:name w:val="Organization"/>
    <w:basedOn w:val="Normal"/>
    <w:qFormat/>
    <w:rsid w:val="00D52390"/>
    <w:pPr>
      <w:jc w:val="center"/>
    </w:pPr>
    <w:rPr>
      <w:color w:val="3472BA" w:themeColor="background2"/>
      <w:sz w:val="36"/>
    </w:rPr>
  </w:style>
  <w:style w:type="paragraph" w:customStyle="1" w:styleId="Title-Dark">
    <w:name w:val="Title - Dark"/>
    <w:basedOn w:val="Normal"/>
    <w:qFormat/>
    <w:rsid w:val="00D5529F"/>
    <w:pPr>
      <w:jc w:val="right"/>
    </w:pPr>
    <w:rPr>
      <w:rFonts w:asciiTheme="majorHAnsi" w:hAnsiTheme="majorHAnsi"/>
      <w:color w:val="3472BA" w:themeColor="background2"/>
      <w:sz w:val="64"/>
    </w:rPr>
  </w:style>
  <w:style w:type="character" w:customStyle="1" w:styleId="Heading4Char">
    <w:name w:val="Heading 4 Char"/>
    <w:basedOn w:val="DefaultParagraphFont"/>
    <w:link w:val="Heading4"/>
    <w:semiHidden/>
    <w:rsid w:val="0016548F"/>
    <w:rPr>
      <w:rFonts w:asciiTheme="majorHAnsi" w:eastAsiaTheme="majorEastAsia" w:hAnsiTheme="majorHAnsi" w:cstheme="majorBidi"/>
      <w:bCs/>
      <w:iCs/>
      <w:color w:val="262626" w:themeColor="text1" w:themeTint="D9"/>
      <w:sz w:val="28"/>
    </w:rPr>
  </w:style>
  <w:style w:type="paragraph" w:customStyle="1" w:styleId="BodyText-Left">
    <w:name w:val="Body Text - Left"/>
    <w:basedOn w:val="BodyText"/>
    <w:qFormat/>
    <w:rsid w:val="0016548F"/>
    <w:pPr>
      <w:jc w:val="left"/>
    </w:pPr>
  </w:style>
  <w:style w:type="paragraph" w:customStyle="1" w:styleId="Heading-Dark">
    <w:name w:val="Heading - Dark"/>
    <w:basedOn w:val="Normal"/>
    <w:qFormat/>
    <w:rsid w:val="00D5529F"/>
    <w:pPr>
      <w:jc w:val="both"/>
    </w:pPr>
    <w:rPr>
      <w:rFonts w:asciiTheme="majorHAnsi" w:eastAsiaTheme="majorEastAsia" w:hAnsiTheme="majorHAnsi" w:cstheme="majorBidi"/>
      <w:color w:val="3472BA" w:themeColor="background2"/>
      <w:sz w:val="72"/>
    </w:rPr>
  </w:style>
  <w:style w:type="paragraph" w:customStyle="1" w:styleId="BodyText-Dark">
    <w:name w:val="Body Text - Dark"/>
    <w:basedOn w:val="Heading-Dark"/>
    <w:qFormat/>
    <w:rsid w:val="0016548F"/>
    <w:pPr>
      <w:spacing w:after="120"/>
    </w:pPr>
    <w:rPr>
      <w:color w:val="262626" w:themeColor="text1" w:themeTint="D9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Sub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52390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64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BF5905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8A2EA8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28"/>
    </w:rPr>
  </w:style>
  <w:style w:type="paragraph" w:styleId="Heading4">
    <w:name w:val="heading 4"/>
    <w:basedOn w:val="Normal"/>
    <w:link w:val="Heading4Char"/>
    <w:semiHidden/>
    <w:unhideWhenUsed/>
    <w:qFormat/>
    <w:rsid w:val="0016548F"/>
    <w:pPr>
      <w:spacing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606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60663"/>
  </w:style>
  <w:style w:type="paragraph" w:styleId="Footer">
    <w:name w:val="footer"/>
    <w:basedOn w:val="Normal"/>
    <w:link w:val="FooterChar"/>
    <w:unhideWhenUsed/>
    <w:rsid w:val="0016548F"/>
    <w:pPr>
      <w:spacing w:line="360" w:lineRule="auto"/>
      <w:jc w:val="center"/>
    </w:pPr>
    <w:rPr>
      <w:color w:val="262626" w:themeColor="text1" w:themeTint="D9"/>
      <w:sz w:val="18"/>
    </w:rPr>
  </w:style>
  <w:style w:type="character" w:customStyle="1" w:styleId="FooterChar">
    <w:name w:val="Footer Char"/>
    <w:basedOn w:val="DefaultParagraphFont"/>
    <w:link w:val="Footer"/>
    <w:rsid w:val="0016548F"/>
    <w:rPr>
      <w:color w:val="262626" w:themeColor="text1" w:themeTint="D9"/>
      <w:sz w:val="18"/>
    </w:rPr>
  </w:style>
  <w:style w:type="paragraph" w:styleId="BodyText">
    <w:name w:val="Body Text"/>
    <w:basedOn w:val="Normal"/>
    <w:link w:val="BodyTextChar"/>
    <w:unhideWhenUsed/>
    <w:rsid w:val="00D52390"/>
    <w:pPr>
      <w:spacing w:after="120"/>
      <w:jc w:val="center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rsid w:val="00D52390"/>
    <w:rPr>
      <w:color w:val="FFFFFF" w:themeColor="background1"/>
      <w:sz w:val="22"/>
    </w:rPr>
  </w:style>
  <w:style w:type="paragraph" w:styleId="Title">
    <w:name w:val="Title"/>
    <w:basedOn w:val="Normal"/>
    <w:link w:val="TitleChar"/>
    <w:qFormat/>
    <w:rsid w:val="00CC0870"/>
    <w:pPr>
      <w:spacing w:line="124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2"/>
      <w:sz w:val="120"/>
      <w:szCs w:val="52"/>
    </w:rPr>
  </w:style>
  <w:style w:type="character" w:customStyle="1" w:styleId="TitleChar">
    <w:name w:val="Title Char"/>
    <w:basedOn w:val="DefaultParagraphFont"/>
    <w:link w:val="Title"/>
    <w:rsid w:val="00CC0870"/>
    <w:rPr>
      <w:rFonts w:asciiTheme="majorHAnsi" w:eastAsiaTheme="majorEastAsia" w:hAnsiTheme="majorHAnsi" w:cstheme="majorBidi"/>
      <w:color w:val="FFFFFF" w:themeColor="background1"/>
      <w:kern w:val="22"/>
      <w:sz w:val="120"/>
      <w:szCs w:val="52"/>
    </w:rPr>
  </w:style>
  <w:style w:type="paragraph" w:styleId="Subtitle">
    <w:name w:val="Subtitle"/>
    <w:basedOn w:val="Normal"/>
    <w:link w:val="SubtitleChar"/>
    <w:qFormat/>
    <w:rsid w:val="00CC087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FFFFFF" w:themeColor="background1"/>
      <w:sz w:val="56"/>
    </w:rPr>
  </w:style>
  <w:style w:type="character" w:customStyle="1" w:styleId="SubtitleChar">
    <w:name w:val="Subtitle Char"/>
    <w:basedOn w:val="DefaultParagraphFont"/>
    <w:link w:val="Subtitle"/>
    <w:rsid w:val="00CC0870"/>
    <w:rPr>
      <w:rFonts w:asciiTheme="majorHAnsi" w:eastAsiaTheme="majorEastAsia" w:hAnsiTheme="majorHAnsi" w:cstheme="majorBidi"/>
      <w:iCs/>
      <w:color w:val="FFFFFF" w:themeColor="background1"/>
      <w:sz w:val="56"/>
    </w:rPr>
  </w:style>
  <w:style w:type="character" w:customStyle="1" w:styleId="Heading1Char">
    <w:name w:val="Heading 1 Char"/>
    <w:basedOn w:val="DefaultParagraphFont"/>
    <w:link w:val="Heading1"/>
    <w:rsid w:val="00D52390"/>
    <w:rPr>
      <w:rFonts w:asciiTheme="majorHAnsi" w:eastAsiaTheme="majorEastAsia" w:hAnsiTheme="majorHAnsi" w:cstheme="majorBidi"/>
      <w:bC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F5905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BodyTextFirstIndent2">
    <w:name w:val="Body Text First Indent 2"/>
    <w:link w:val="BodyTextFirstIndent2Char"/>
    <w:semiHidden/>
    <w:unhideWhenUsed/>
    <w:rsid w:val="00D52390"/>
    <w:pPr>
      <w:ind w:firstLine="360"/>
    </w:pPr>
  </w:style>
  <w:style w:type="character" w:customStyle="1" w:styleId="BodyTextFirstIndent2Char">
    <w:name w:val="Body Text First Indent 2 Char"/>
    <w:basedOn w:val="Heading2Char"/>
    <w:link w:val="BodyTextFirstIndent2"/>
    <w:semiHidden/>
    <w:rsid w:val="00D52390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A2EA8"/>
    <w:rPr>
      <w:rFonts w:asciiTheme="majorHAnsi" w:eastAsiaTheme="majorEastAsia" w:hAnsiTheme="majorHAnsi" w:cstheme="majorBidi"/>
      <w:bCs/>
      <w:color w:val="FFFFFF" w:themeColor="background1"/>
      <w:sz w:val="28"/>
    </w:rPr>
  </w:style>
  <w:style w:type="paragraph" w:customStyle="1" w:styleId="Organization">
    <w:name w:val="Organization"/>
    <w:basedOn w:val="Normal"/>
    <w:qFormat/>
    <w:rsid w:val="00D52390"/>
    <w:pPr>
      <w:jc w:val="center"/>
    </w:pPr>
    <w:rPr>
      <w:color w:val="3472BA" w:themeColor="background2"/>
      <w:sz w:val="36"/>
    </w:rPr>
  </w:style>
  <w:style w:type="paragraph" w:customStyle="1" w:styleId="Title-Dark">
    <w:name w:val="Title - Dark"/>
    <w:basedOn w:val="Normal"/>
    <w:qFormat/>
    <w:rsid w:val="00D5529F"/>
    <w:pPr>
      <w:jc w:val="right"/>
    </w:pPr>
    <w:rPr>
      <w:rFonts w:asciiTheme="majorHAnsi" w:hAnsiTheme="majorHAnsi"/>
      <w:color w:val="3472BA" w:themeColor="background2"/>
      <w:sz w:val="64"/>
    </w:rPr>
  </w:style>
  <w:style w:type="character" w:customStyle="1" w:styleId="Heading4Char">
    <w:name w:val="Heading 4 Char"/>
    <w:basedOn w:val="DefaultParagraphFont"/>
    <w:link w:val="Heading4"/>
    <w:semiHidden/>
    <w:rsid w:val="0016548F"/>
    <w:rPr>
      <w:rFonts w:asciiTheme="majorHAnsi" w:eastAsiaTheme="majorEastAsia" w:hAnsiTheme="majorHAnsi" w:cstheme="majorBidi"/>
      <w:bCs/>
      <w:iCs/>
      <w:color w:val="262626" w:themeColor="text1" w:themeTint="D9"/>
      <w:sz w:val="28"/>
    </w:rPr>
  </w:style>
  <w:style w:type="paragraph" w:customStyle="1" w:styleId="BodyText-Left">
    <w:name w:val="Body Text - Left"/>
    <w:basedOn w:val="BodyText"/>
    <w:qFormat/>
    <w:rsid w:val="0016548F"/>
    <w:pPr>
      <w:jc w:val="left"/>
    </w:pPr>
  </w:style>
  <w:style w:type="paragraph" w:customStyle="1" w:styleId="Heading-Dark">
    <w:name w:val="Heading - Dark"/>
    <w:basedOn w:val="Normal"/>
    <w:qFormat/>
    <w:rsid w:val="00D5529F"/>
    <w:pPr>
      <w:jc w:val="both"/>
    </w:pPr>
    <w:rPr>
      <w:rFonts w:asciiTheme="majorHAnsi" w:eastAsiaTheme="majorEastAsia" w:hAnsiTheme="majorHAnsi" w:cstheme="majorBidi"/>
      <w:color w:val="3472BA" w:themeColor="background2"/>
      <w:sz w:val="72"/>
    </w:rPr>
  </w:style>
  <w:style w:type="paragraph" w:customStyle="1" w:styleId="BodyText-Dark">
    <w:name w:val="Body Text - Dark"/>
    <w:basedOn w:val="Heading-Dark"/>
    <w:qFormat/>
    <w:rsid w:val="0016548F"/>
    <w:pPr>
      <w:spacing w:after="120"/>
    </w:pPr>
    <w:rPr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Float%20Trifold%20Brochure.dotx" TargetMode="External"/></Relationships>
</file>

<file path=word/theme/theme1.xml><?xml version="1.0" encoding="utf-8"?>
<a:theme xmlns:a="http://schemas.openxmlformats.org/drawingml/2006/main" name="Office Theme">
  <a:themeElements>
    <a:clrScheme name="Float Trifold Brochure">
      <a:dk1>
        <a:sysClr val="windowText" lastClr="000000"/>
      </a:dk1>
      <a:lt1>
        <a:sysClr val="window" lastClr="FFFFFF"/>
      </a:lt1>
      <a:dk2>
        <a:srgbClr val="0B2E67"/>
      </a:dk2>
      <a:lt2>
        <a:srgbClr val="3472BA"/>
      </a:lt2>
      <a:accent1>
        <a:srgbClr val="7EB606"/>
      </a:accent1>
      <a:accent2>
        <a:srgbClr val="F4A409"/>
      </a:accent2>
      <a:accent3>
        <a:srgbClr val="EED502"/>
      </a:accent3>
      <a:accent4>
        <a:srgbClr val="DE2A00"/>
      </a:accent4>
      <a:accent5>
        <a:srgbClr val="40B9CF"/>
      </a:accent5>
      <a:accent6>
        <a:srgbClr val="D12BF4"/>
      </a:accent6>
      <a:hlink>
        <a:srgbClr val="87EF59"/>
      </a:hlink>
      <a:folHlink>
        <a:srgbClr val="9DC5F8"/>
      </a:folHlink>
    </a:clrScheme>
    <a:fontScheme name="Float Trifold Brochure">
      <a:majorFont>
        <a:latin typeface="Calisto MT"/>
        <a:ea typeface=""/>
        <a:cs typeface=""/>
        <a:font script="Jpan" typeface="ＭＳ Ｐ明朝"/>
      </a:majorFont>
      <a:minorFont>
        <a:latin typeface="Calisto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Float Trifold Brochure.dotx</Template>
  <TotalTime>94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 Kenore</dc:creator>
  <cp:keywords/>
  <dc:description/>
  <cp:lastModifiedBy>Abinet Kenore</cp:lastModifiedBy>
  <cp:revision>1</cp:revision>
  <dcterms:created xsi:type="dcterms:W3CDTF">2017-04-10T20:31:00Z</dcterms:created>
  <dcterms:modified xsi:type="dcterms:W3CDTF">2017-04-10T23:30:00Z</dcterms:modified>
  <cp:category/>
</cp:coreProperties>
</file>